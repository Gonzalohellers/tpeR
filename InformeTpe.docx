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1872985" w14:textId="118A7C15" w:rsidR="00D077E9" w:rsidRDefault="00693B8B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741C4E" wp14:editId="51C02970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3938905" cy="7991475"/>
                <wp:effectExtent l="0" t="0" r="23495" b="2857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799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2CF93" id="Rectángulo 3" o:spid="_x0000_s1026" alt="rectángulo blanco para texto en portada" style="position:absolute;margin-left:-16.05pt;margin-top:73.5pt;width:310.15pt;height:62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" fillcolor="white [3201]" strokecolor="#4472c4 [3204]" strokeweight="2pt">
                <w10:wrap anchory="page"/>
              </v:rect>
            </w:pict>
          </mc:Fallback>
        </mc:AlternateContent>
      </w:r>
      <w:r w:rsidR="00965A20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422CF99E" wp14:editId="539C586A">
                <wp:simplePos x="0" y="0"/>
                <wp:positionH relativeFrom="page">
                  <wp:posOffset>9525</wp:posOffset>
                </wp:positionH>
                <wp:positionV relativeFrom="paragraph">
                  <wp:posOffset>-1089660</wp:posOffset>
                </wp:positionV>
                <wp:extent cx="7760970" cy="7477125"/>
                <wp:effectExtent l="0" t="0" r="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0970" cy="7477125"/>
                          <a:chOff x="9525" y="322299"/>
                          <a:chExt cx="7760970" cy="4029152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525" y="322299"/>
                            <a:ext cx="7760970" cy="3324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9525" y="4099356"/>
                            <a:ext cx="7760970" cy="252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70908F" w14:textId="0C14AA89" w:rsidR="00965A20" w:rsidRPr="00965A20" w:rsidRDefault="00000000" w:rsidP="00965A2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10" w:history="1">
                                <w:r w:rsidR="00965A20" w:rsidRPr="00965A20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965A20" w:rsidRPr="00965A2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965A20" w:rsidRPr="00965A20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CF99E" id="Group 9" o:spid="_x0000_s1026" style="position:absolute;margin-left:.75pt;margin-top:-85.8pt;width:611.1pt;height:588.75pt;z-index:-251659265;mso-position-horizontal-relative:page;mso-width-relative:margin;mso-height-relative:margin" coordorigin="95,3222" coordsize="77609,402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95;top:3222;width:77609;height:33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5;top:40993;width:77609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E70908F" w14:textId="0C14AA89" w:rsidR="00965A20" w:rsidRPr="00965A20" w:rsidRDefault="00000000" w:rsidP="00965A2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13" w:history="1">
                          <w:r w:rsidR="00965A20" w:rsidRPr="00965A20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="00965A20" w:rsidRPr="00965A20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4" w:history="1">
                          <w:r w:rsidR="00965A20" w:rsidRPr="00965A20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5"/>
      </w:tblGrid>
      <w:tr w:rsidR="00693B8B" w14:paraId="53C6D5F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50CAD4" w14:textId="09C9A355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991F7F1" wp14:editId="4365F938">
                      <wp:extent cx="3724275" cy="9334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4275" cy="933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57B9FF" w14:textId="26F9718F" w:rsidR="00D077E9" w:rsidRPr="00693B8B" w:rsidRDefault="00965A20" w:rsidP="00D077E9">
                                  <w:pPr>
                                    <w:pStyle w:val="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693B8B">
                                    <w:rPr>
                                      <w:sz w:val="56"/>
                                      <w:szCs w:val="56"/>
                                      <w:lang w:bidi="es-ES"/>
                                    </w:rPr>
                                    <w:t>Trabajo Especial</w:t>
                                  </w:r>
                                </w:p>
                                <w:p w14:paraId="23873C09" w14:textId="46CD5E6D" w:rsidR="00D077E9" w:rsidRPr="00693B8B" w:rsidRDefault="00965A20" w:rsidP="00D077E9">
                                  <w:pPr>
                                    <w:pStyle w:val="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693B8B">
                                    <w:rPr>
                                      <w:sz w:val="56"/>
                                      <w:szCs w:val="56"/>
                                      <w:lang w:bidi="es-ES"/>
                                    </w:rPr>
                                    <w:t>CDAR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91F7F1" id="Cuadro de texto 8" o:spid="_x0000_s1029" type="#_x0000_t202" style="width:293.2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" filled="f" stroked="f" strokeweight=".5pt">
                      <v:textbox>
                        <w:txbxContent>
                          <w:p w14:paraId="3F57B9FF" w14:textId="26F9718F" w:rsidR="00D077E9" w:rsidRPr="00693B8B" w:rsidRDefault="00965A20" w:rsidP="00D077E9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 w:rsidRPr="00693B8B">
                              <w:rPr>
                                <w:sz w:val="56"/>
                                <w:szCs w:val="56"/>
                                <w:lang w:bidi="es-ES"/>
                              </w:rPr>
                              <w:t>Trabajo Especial</w:t>
                            </w:r>
                          </w:p>
                          <w:p w14:paraId="23873C09" w14:textId="46CD5E6D" w:rsidR="00D077E9" w:rsidRPr="00693B8B" w:rsidRDefault="00965A20" w:rsidP="00D077E9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 w:rsidRPr="00693B8B">
                              <w:rPr>
                                <w:sz w:val="56"/>
                                <w:szCs w:val="56"/>
                                <w:lang w:bidi="es-ES"/>
                              </w:rPr>
                              <w:t>CDAR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B81F5FD" w14:textId="5A8B6BC2" w:rsidR="00D077E9" w:rsidRDefault="00693B8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1B1E1A5" wp14:editId="102A4D90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745552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44546a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693B8B" w14:paraId="7AA9EA79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E0BEDAE" w14:textId="48859DD6" w:rsidR="00D077E9" w:rsidRDefault="00D077E9" w:rsidP="00AB02A7">
            <w:pPr>
              <w:rPr>
                <w:noProof/>
              </w:rPr>
            </w:pPr>
          </w:p>
        </w:tc>
      </w:tr>
      <w:tr w:rsidR="00693B8B" w14:paraId="3A382C8C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39521FC" w14:textId="1A66864B" w:rsidR="00D077E9" w:rsidRDefault="00D077E9" w:rsidP="00AB02A7">
            <w:pPr>
              <w:rPr>
                <w:noProof/>
              </w:rPr>
            </w:pPr>
          </w:p>
          <w:p w14:paraId="6B45AE7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5287FAA" wp14:editId="6DB67A0B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C4D8CD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0309B67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8165911" w14:textId="25A9C592" w:rsidR="00D077E9" w:rsidRPr="00693B8B" w:rsidRDefault="00D077E9" w:rsidP="00AB02A7">
            <w:pPr>
              <w:rPr>
                <w:noProof/>
                <w:color w:val="E7E6E6" w:themeColor="background2"/>
              </w:rPr>
            </w:pPr>
            <w:r w:rsidRPr="00693B8B">
              <w:rPr>
                <w:noProof/>
                <w:color w:val="E7E6E6" w:themeColor="background2"/>
                <w:lang w:bidi="es-ES"/>
              </w:rPr>
              <w:t xml:space="preserve">Creado por: </w:t>
            </w:r>
            <w:sdt>
              <w:sdtPr>
                <w:rPr>
                  <w:b/>
                  <w:noProof/>
                  <w:color w:val="E7E6E6" w:themeColor="background2"/>
                  <w:sz w:val="28"/>
                </w:rPr>
                <w:alias w:val="Su nombre"/>
                <w:tag w:val="Su nombre"/>
                <w:id w:val="-180584491"/>
                <w:placeholder>
                  <w:docPart w:val="36087A4051804F96B2C49860A92781C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693B8B" w:rsidRPr="00693B8B">
                  <w:rPr>
                    <w:b/>
                    <w:noProof/>
                    <w:color w:val="E7E6E6" w:themeColor="background2"/>
                    <w:sz w:val="28"/>
                  </w:rPr>
                  <w:br/>
                  <w:t>Gonzalo Hellers (gonzalohellers@gmail.com)</w:t>
                </w:r>
                <w:r w:rsidR="00693B8B" w:rsidRPr="00693B8B">
                  <w:rPr>
                    <w:b/>
                    <w:noProof/>
                    <w:color w:val="E7E6E6" w:themeColor="background2"/>
                    <w:sz w:val="28"/>
                  </w:rPr>
                  <w:br/>
                  <w:t>Ciro Salaberry ( cirosalaberry@gmail.com)</w:t>
                </w:r>
                <w:r w:rsidR="00693B8B" w:rsidRPr="00693B8B">
                  <w:rPr>
                    <w:b/>
                    <w:noProof/>
                    <w:color w:val="E7E6E6" w:themeColor="background2"/>
                    <w:sz w:val="28"/>
                  </w:rPr>
                  <w:br/>
                  <w:t>Tomas Cagnoli ( tomascagnoli26@gmail.com)</w:t>
                </w:r>
              </w:sdtContent>
            </w:sdt>
          </w:p>
          <w:p w14:paraId="1C63C2E3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1811C589" w14:textId="334C26A7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367DEB" wp14:editId="03334F0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11430" b="190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F352" id="Rectángulo 2" o:spid="_x0000_s1026" alt="rectángulo de color" style="position:absolute;margin-left:-58.7pt;margin-top:525pt;width:611.1pt;height:316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" fillcolor="white [3201]" strokecolor="#ed7d31 [3205]" strokeweight="2pt">
                <w10:wrap anchory="page"/>
              </v:rect>
            </w:pict>
          </mc:Fallback>
        </mc:AlternateContent>
      </w:r>
      <w:r w:rsidR="0089271E">
        <w:rPr>
          <w:noProof/>
        </w:rPr>
        <w:t xml:space="preserve"> </w:t>
      </w:r>
    </w:p>
    <w:p w14:paraId="15FA0065" w14:textId="4A7F2EC3" w:rsidR="00AB02A7" w:rsidRDefault="00AB02A7" w:rsidP="00DF027C">
      <w:pPr>
        <w:rPr>
          <w:noProof/>
        </w:rPr>
      </w:pPr>
    </w:p>
    <w:p w14:paraId="1CEBBF47" w14:textId="77777777" w:rsidR="00693B8B" w:rsidRDefault="00693B8B" w:rsidP="00AB02A7">
      <w:pPr>
        <w:spacing w:after="200"/>
        <w:rPr>
          <w:noProof/>
        </w:rPr>
      </w:pPr>
    </w:p>
    <w:p w14:paraId="7FA8294F" w14:textId="77777777" w:rsidR="00600BD4" w:rsidRDefault="00600BD4" w:rsidP="00693B8B">
      <w:pPr>
        <w:spacing w:after="200"/>
        <w:rPr>
          <w:noProof/>
        </w:rPr>
      </w:pPr>
    </w:p>
    <w:p w14:paraId="1CBEEDCD" w14:textId="60D739A4" w:rsidR="00600BD4" w:rsidRDefault="002402BC">
      <w:pPr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3360" behindDoc="0" locked="0" layoutInCell="1" allowOverlap="1" wp14:anchorId="3AFAA422" wp14:editId="1D4C23A4">
            <wp:simplePos x="0" y="0"/>
            <wp:positionH relativeFrom="margin">
              <wp:align>right</wp:align>
            </wp:positionH>
            <wp:positionV relativeFrom="paragraph">
              <wp:posOffset>6952615</wp:posOffset>
            </wp:positionV>
            <wp:extent cx="1802765" cy="339725"/>
            <wp:effectExtent l="0" t="0" r="6985" b="3175"/>
            <wp:wrapNone/>
            <wp:docPr id="1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BD4">
        <w:rPr>
          <w:noProof/>
        </w:rPr>
        <w:br w:type="page"/>
      </w:r>
    </w:p>
    <w:p w14:paraId="54568E29" w14:textId="4A464420" w:rsidR="00F62838" w:rsidRPr="00F62838" w:rsidRDefault="00600BD4" w:rsidP="00F62838">
      <w:pPr>
        <w:pStyle w:val="Heading1"/>
        <w:spacing w:line="360" w:lineRule="auto"/>
        <w:rPr>
          <w:noProof/>
        </w:rPr>
      </w:pPr>
      <w:r>
        <w:rPr>
          <w:noProof/>
        </w:rPr>
        <w:lastRenderedPageBreak/>
        <w:t>Ejercicio 1:vlsm</w:t>
      </w:r>
    </w:p>
    <w:p w14:paraId="4F133029" w14:textId="09B35DC1" w:rsidR="00CF6770" w:rsidRPr="00F62838" w:rsidRDefault="00CF6770" w:rsidP="00F62838">
      <w:pPr>
        <w:spacing w:line="276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Teniendo</w:t>
      </w:r>
      <w:r w:rsidRPr="00CF6770">
        <w:rPr>
          <w:rFonts w:asciiTheme="majorHAnsi" w:hAnsiTheme="majorHAnsi" w:cstheme="majorHAnsi"/>
        </w:rPr>
        <w:t xml:space="preserve"> la cantidad de conexiones </w:t>
      </w:r>
      <w:r>
        <w:rPr>
          <w:rFonts w:asciiTheme="majorHAnsi" w:hAnsiTheme="majorHAnsi" w:cstheme="majorHAnsi"/>
        </w:rPr>
        <w:t>a la que nos enfrentamos en</w:t>
      </w:r>
      <w:r w:rsidRPr="00CF6770">
        <w:rPr>
          <w:rFonts w:asciiTheme="majorHAnsi" w:hAnsiTheme="majorHAnsi" w:cstheme="majorHAnsi"/>
        </w:rPr>
        <w:t xml:space="preserve"> cada una de las redes, </w:t>
      </w:r>
      <w:r>
        <w:rPr>
          <w:rFonts w:asciiTheme="majorHAnsi" w:hAnsiTheme="majorHAnsi" w:cstheme="majorHAnsi"/>
        </w:rPr>
        <w:t>realizaremos</w:t>
      </w:r>
      <w:r w:rsidRPr="00CF6770">
        <w:rPr>
          <w:rFonts w:asciiTheme="majorHAnsi" w:hAnsiTheme="majorHAnsi" w:cstheme="majorHAnsi"/>
        </w:rPr>
        <w:t xml:space="preserve"> una asignación de direcciones IP, </w:t>
      </w:r>
      <w:r>
        <w:rPr>
          <w:rFonts w:asciiTheme="majorHAnsi" w:hAnsiTheme="majorHAnsi" w:cstheme="majorHAnsi"/>
        </w:rPr>
        <w:t>para ello, crearemos</w:t>
      </w:r>
      <w:r w:rsidRPr="00CF6770">
        <w:rPr>
          <w:rFonts w:asciiTheme="majorHAnsi" w:hAnsiTheme="majorHAnsi" w:cstheme="majorHAnsi"/>
        </w:rPr>
        <w:t xml:space="preserve"> un VLSM general para el parque industrial, y uno particular para cada una de las fábricas. </w:t>
      </w:r>
      <w:r w:rsidR="00F62838">
        <w:rPr>
          <w:rFonts w:asciiTheme="majorHAnsi" w:hAnsiTheme="majorHAnsi" w:cstheme="majorHAnsi"/>
        </w:rPr>
        <w:t>Consideramos</w:t>
      </w:r>
      <w:r w:rsidRPr="00CF6770">
        <w:rPr>
          <w:rFonts w:asciiTheme="majorHAnsi" w:hAnsiTheme="majorHAnsi" w:cstheme="majorHAnsi"/>
        </w:rPr>
        <w:t xml:space="preserve"> que las direcciones privadas se encuentren en la red 10.X.0.0/19, X es el número de grupo que se les asignó.</w:t>
      </w:r>
    </w:p>
    <w:p w14:paraId="7B8AEA11" w14:textId="01C2F85E" w:rsidR="00600BD4" w:rsidRDefault="00600BD4" w:rsidP="00600BD4">
      <w:pPr>
        <w:pStyle w:val="Subtitle"/>
      </w:pPr>
      <w:r>
        <w:tab/>
        <w:t>Parque Industrial:</w:t>
      </w:r>
    </w:p>
    <w:p w14:paraId="1639196C" w14:textId="78A928E6" w:rsidR="002402BC" w:rsidRDefault="002402BC" w:rsidP="002402BC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15D16F" wp14:editId="0B97DBD5">
            <wp:simplePos x="0" y="0"/>
            <wp:positionH relativeFrom="margin">
              <wp:align>center</wp:align>
            </wp:positionH>
            <wp:positionV relativeFrom="margin">
              <wp:posOffset>2654935</wp:posOffset>
            </wp:positionV>
            <wp:extent cx="5343525" cy="53435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C">
        <w:t>Se requerirá la capacidad de conectar hasta 300 instalaciones, aunque solo estaremos representando dos: Fábrica A y Fábrica B. Por lo tanto, nuestra Red Principal necesitará un bloque de 512 direcciones IP. Cada una de las fábricas A y B requerirá 256 direcciones IP. Este proceso se detalla más adelante en el análisis siguiente. El espacio restante permanecerá disponible. Al organizar las subredes de mayor a menor según sus necesidades de direcciones IP, se obtiene el VLSM que se muestra en la Figura 1.</w:t>
      </w:r>
    </w:p>
    <w:p w14:paraId="2E92D60A" w14:textId="0C92E682" w:rsidR="002402BC" w:rsidRDefault="003E6CA1">
      <w:r w:rsidRPr="00D967AC">
        <w:rPr>
          <w:noProof/>
          <w:lang w:bidi="es-ES"/>
        </w:rPr>
        <w:drawing>
          <wp:anchor distT="0" distB="0" distL="114300" distR="114300" simplePos="0" relativeHeight="251660288" behindDoc="0" locked="0" layoutInCell="1" allowOverlap="1" wp14:anchorId="0C74D74F" wp14:editId="7AA1D2E1">
            <wp:simplePos x="0" y="0"/>
            <wp:positionH relativeFrom="margin">
              <wp:align>right</wp:align>
            </wp:positionH>
            <wp:positionV relativeFrom="paragraph">
              <wp:posOffset>6306820</wp:posOffset>
            </wp:positionV>
            <wp:extent cx="1802765" cy="339725"/>
            <wp:effectExtent l="0" t="0" r="6985" b="317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2BC">
        <w:br w:type="page"/>
      </w:r>
    </w:p>
    <w:p w14:paraId="3598BE0B" w14:textId="27727189" w:rsidR="00F62838" w:rsidRDefault="002402BC" w:rsidP="002402BC">
      <w:pPr>
        <w:pStyle w:val="Subtitle"/>
      </w:pPr>
      <w:r>
        <w:lastRenderedPageBreak/>
        <w:tab/>
        <w:t>Fabrica A</w:t>
      </w:r>
    </w:p>
    <w:p w14:paraId="396FFFBC" w14:textId="50532029" w:rsidR="00D00B1C" w:rsidRDefault="002402BC" w:rsidP="002402BC">
      <w:r>
        <w:tab/>
      </w:r>
      <w:r w:rsidR="00C45735">
        <w:t>P</w:t>
      </w:r>
      <w:r w:rsidR="00C45735" w:rsidRPr="00C45735">
        <w:t xml:space="preserve">ara la Fábrica A, será necesario conectar hasta 45 dispositivos a través del Switch 3, lo que significa que requeriremos 64 direcciones IP, y actualmente solo hay 2 dispositivos conectados. Además, se pretende conectar al menos 80 equipos mediante el </w:t>
      </w:r>
      <w:proofErr w:type="spellStart"/>
      <w:r w:rsidR="00C45735" w:rsidRPr="00C45735">
        <w:t>Router</w:t>
      </w:r>
      <w:proofErr w:type="spellEnd"/>
      <w:r w:rsidR="00C45735" w:rsidRPr="00C45735">
        <w:t xml:space="preserve"> 7, donde solo hay 2 equipos conectados, por lo que necesitaremos 128 direcciones IP; y también hasta 16 servidores a través del Switch 4, donde solo hay un servidor conectado. En este último caso, necesitaremos 32 direcciones IP. Ordenando de mayor a menor las subredes según la cantidad de direcciones IP que cada una requiere.</w:t>
      </w:r>
    </w:p>
    <w:p w14:paraId="49FD6877" w14:textId="23B1F75B" w:rsidR="003E6CA1" w:rsidRDefault="003E6CA1" w:rsidP="002402BC"/>
    <w:p w14:paraId="7526CE32" w14:textId="18C7E7F4" w:rsidR="00F66EC5" w:rsidRDefault="00D00B1C" w:rsidP="00D00B1C">
      <w:pPr>
        <w:jc w:val="center"/>
      </w:pPr>
      <w:r>
        <w:rPr>
          <w:noProof/>
        </w:rPr>
        <w:drawing>
          <wp:inline distT="0" distB="0" distL="0" distR="0" wp14:anchorId="14752671" wp14:editId="3220A5F5">
            <wp:extent cx="3610610" cy="454342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845" cy="45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4046" w14:textId="77777777" w:rsidR="00F66EC5" w:rsidRDefault="00F66EC5">
      <w:r>
        <w:br w:type="page"/>
      </w:r>
    </w:p>
    <w:p w14:paraId="372EC853" w14:textId="77777777" w:rsidR="002402BC" w:rsidRDefault="002402BC" w:rsidP="00D00B1C">
      <w:pPr>
        <w:jc w:val="center"/>
      </w:pPr>
    </w:p>
    <w:p w14:paraId="25984C72" w14:textId="2BA9C52A" w:rsidR="00D00B1C" w:rsidRDefault="00D00B1C" w:rsidP="002402BC"/>
    <w:p w14:paraId="582877C7" w14:textId="28D643FA" w:rsidR="00141009" w:rsidRDefault="00141009">
      <w:pPr>
        <w:rPr>
          <w:rFonts w:asciiTheme="majorHAnsi" w:hAnsiTheme="majorHAnsi" w:cstheme="majorHAnsi"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5408" behindDoc="0" locked="0" layoutInCell="1" allowOverlap="1" wp14:anchorId="5FEA57F6" wp14:editId="69E61423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1802765" cy="339725"/>
            <wp:effectExtent l="0" t="0" r="6985" b="3175"/>
            <wp:wrapNone/>
            <wp:docPr id="13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62623" w14:textId="3EFA94C7" w:rsidR="00141009" w:rsidRDefault="00DE4D0C" w:rsidP="00141009">
      <w:pPr>
        <w:pStyle w:val="Subtitle"/>
        <w:ind w:firstLine="720"/>
      </w:pPr>
      <w:r w:rsidRPr="00D967AC">
        <w:rPr>
          <w:noProof/>
          <w:lang w:bidi="es-ES"/>
        </w:rPr>
        <w:drawing>
          <wp:anchor distT="0" distB="0" distL="114300" distR="114300" simplePos="0" relativeHeight="251667456" behindDoc="0" locked="0" layoutInCell="1" allowOverlap="1" wp14:anchorId="4D8A26C9" wp14:editId="2E2A70A8">
            <wp:simplePos x="0" y="0"/>
            <wp:positionH relativeFrom="margin">
              <wp:align>right</wp:align>
            </wp:positionH>
            <wp:positionV relativeFrom="paragraph">
              <wp:posOffset>8914765</wp:posOffset>
            </wp:positionV>
            <wp:extent cx="1802765" cy="339725"/>
            <wp:effectExtent l="0" t="0" r="6985" b="3175"/>
            <wp:wrapNone/>
            <wp:docPr id="14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009">
        <w:t>Fabrica B:</w:t>
      </w:r>
    </w:p>
    <w:p w14:paraId="3DE817E0" w14:textId="70A8E342" w:rsidR="00DE4D0C" w:rsidRDefault="00DE4D0C" w:rsidP="00DE4D0C">
      <w:r>
        <w:tab/>
      </w:r>
      <w:r>
        <w:t>P</w:t>
      </w:r>
      <w:r w:rsidRPr="00C45735">
        <w:t xml:space="preserve">ara la Fábrica </w:t>
      </w:r>
      <w:r w:rsidR="00215FF4">
        <w:t>B,</w:t>
      </w:r>
      <w:r w:rsidRPr="00C45735">
        <w:t xml:space="preserve"> será </w:t>
      </w:r>
      <w:r w:rsidR="00EC7E5B">
        <w:t xml:space="preserve">reservar </w:t>
      </w:r>
      <w:proofErr w:type="spellStart"/>
      <w:r w:rsidR="00EC7E5B">
        <w:t>ips</w:t>
      </w:r>
      <w:proofErr w:type="spellEnd"/>
      <w:r w:rsidR="00EC7E5B">
        <w:t xml:space="preserve"> para hasta</w:t>
      </w:r>
      <w:r w:rsidRPr="00C45735">
        <w:t xml:space="preserve"> </w:t>
      </w:r>
      <w:r w:rsidR="00EC7E5B">
        <w:t>65</w:t>
      </w:r>
      <w:r w:rsidRPr="00C45735">
        <w:t xml:space="preserve"> dispositivos </w:t>
      </w:r>
      <w:r w:rsidR="00EC7E5B">
        <w:t xml:space="preserve">en el </w:t>
      </w:r>
      <w:r w:rsidRPr="00C45735">
        <w:t xml:space="preserve">Switch </w:t>
      </w:r>
      <w:r w:rsidR="00EC7E5B">
        <w:t>5</w:t>
      </w:r>
      <w:r w:rsidRPr="00C45735">
        <w:t xml:space="preserve">, lo que significa que requeriremos </w:t>
      </w:r>
      <w:r w:rsidR="00EC7E5B">
        <w:t>128</w:t>
      </w:r>
      <w:r w:rsidRPr="00C45735">
        <w:t xml:space="preserve"> direcciones IP, actualmente solo hay 2 dispositivos conectados.</w:t>
      </w:r>
      <w:r w:rsidR="00C508B1">
        <w:t xml:space="preserve"> Teniendo en cuenta las demandas del </w:t>
      </w:r>
      <w:r w:rsidR="00C508B1">
        <w:t>S</w:t>
      </w:r>
      <w:r w:rsidR="00D07B5D">
        <w:t xml:space="preserve">witch </w:t>
      </w:r>
      <w:r w:rsidR="00C508B1">
        <w:t>6</w:t>
      </w:r>
      <w:r w:rsidR="00F66EC5">
        <w:t xml:space="preserve">, en el que tendremos una capacidad máxima de 32 equipos, aunque actualmente hay uno conectado, nos reservamos 64 </w:t>
      </w:r>
      <w:proofErr w:type="spellStart"/>
      <w:r w:rsidR="00F66EC5">
        <w:t>ips</w:t>
      </w:r>
      <w:proofErr w:type="spellEnd"/>
      <w:r w:rsidR="00F66EC5">
        <w:t xml:space="preserve"> (Quedan tantas libres a causa </w:t>
      </w:r>
      <w:proofErr w:type="spellStart"/>
      <w:r w:rsidR="00F66EC5">
        <w:t>del</w:t>
      </w:r>
      <w:proofErr w:type="spellEnd"/>
      <w:r w:rsidR="00F66EC5">
        <w:t xml:space="preserve"> las asignadas, broadcast y red)</w:t>
      </w:r>
      <w:r w:rsidR="00C508B1">
        <w:t>.</w:t>
      </w:r>
      <w:r w:rsidRPr="00C45735">
        <w:t xml:space="preserve"> Además, </w:t>
      </w:r>
      <w:r w:rsidR="00EF5D9D">
        <w:t xml:space="preserve">debemos </w:t>
      </w:r>
      <w:proofErr w:type="gramStart"/>
      <w:r w:rsidR="00EF5D9D">
        <w:t>reservar  la</w:t>
      </w:r>
      <w:proofErr w:type="gramEnd"/>
      <w:r w:rsidR="00EF5D9D">
        <w:t xml:space="preserve"> capacidad máxima del HUB, la misma es de</w:t>
      </w:r>
      <w:r w:rsidRPr="00C45735">
        <w:t xml:space="preserve"> </w:t>
      </w:r>
      <w:r w:rsidR="00683790">
        <w:t>8</w:t>
      </w:r>
      <w:r w:rsidRPr="00C45735">
        <w:t xml:space="preserve"> equipos, donde solo hay 2 equipos conectados</w:t>
      </w:r>
      <w:r w:rsidR="00F66EC5">
        <w:t>.</w:t>
      </w:r>
    </w:p>
    <w:p w14:paraId="5568B3C1" w14:textId="77777777" w:rsidR="00F66EC5" w:rsidRDefault="00F66EC5" w:rsidP="00DE4D0C"/>
    <w:p w14:paraId="413A96CE" w14:textId="4C2991F6" w:rsidR="00DE4D0C" w:rsidRPr="00DE4D0C" w:rsidRDefault="00F66EC5" w:rsidP="00DE4D0C">
      <w:r>
        <w:rPr>
          <w:noProof/>
        </w:rPr>
        <w:drawing>
          <wp:inline distT="0" distB="0" distL="0" distR="0" wp14:anchorId="75F06D73" wp14:editId="33FEAC6D">
            <wp:extent cx="6362700" cy="533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D0C" w:rsidRPr="00DE4D0C" w:rsidSect="00AB02A7">
      <w:headerReference w:type="default" r:id="rId19"/>
      <w:footerReference w:type="default" r:id="rId2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B846" w14:textId="77777777" w:rsidR="004643B7" w:rsidRDefault="004643B7">
      <w:r>
        <w:separator/>
      </w:r>
    </w:p>
    <w:p w14:paraId="1C6A1B0A" w14:textId="77777777" w:rsidR="004643B7" w:rsidRDefault="004643B7"/>
  </w:endnote>
  <w:endnote w:type="continuationSeparator" w:id="0">
    <w:p w14:paraId="5950EC92" w14:textId="77777777" w:rsidR="004643B7" w:rsidRDefault="004643B7">
      <w:r>
        <w:continuationSeparator/>
      </w:r>
    </w:p>
    <w:p w14:paraId="10907934" w14:textId="77777777" w:rsidR="004643B7" w:rsidRDefault="004643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7BB8E9F0" w14:textId="77777777" w:rsidR="00DF027C" w:rsidRDefault="00DF027C">
        <w:pPr>
          <w:pStyle w:val="Footer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7FF390C6" w14:textId="77777777" w:rsidR="00DF027C" w:rsidRDefault="00DF027C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E330" w14:textId="77777777" w:rsidR="004643B7" w:rsidRDefault="004643B7">
      <w:r>
        <w:separator/>
      </w:r>
    </w:p>
    <w:p w14:paraId="7B6D4D26" w14:textId="77777777" w:rsidR="004643B7" w:rsidRDefault="004643B7"/>
  </w:footnote>
  <w:footnote w:type="continuationSeparator" w:id="0">
    <w:p w14:paraId="44F3FD37" w14:textId="77777777" w:rsidR="004643B7" w:rsidRDefault="004643B7">
      <w:r>
        <w:continuationSeparator/>
      </w:r>
    </w:p>
    <w:p w14:paraId="5F45FF18" w14:textId="77777777" w:rsidR="004643B7" w:rsidRDefault="004643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61E74D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76FF95B0" w14:textId="77777777" w:rsidR="00D077E9" w:rsidRDefault="00D077E9">
          <w:pPr>
            <w:pStyle w:val="Header"/>
            <w:rPr>
              <w:noProof/>
            </w:rPr>
          </w:pPr>
        </w:p>
      </w:tc>
    </w:tr>
  </w:tbl>
  <w:p w14:paraId="1975A909" w14:textId="77777777" w:rsidR="00D077E9" w:rsidRDefault="00D077E9" w:rsidP="00D077E9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858"/>
    <w:multiLevelType w:val="multilevel"/>
    <w:tmpl w:val="265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E0412"/>
    <w:multiLevelType w:val="multilevel"/>
    <w:tmpl w:val="B5D2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33A6C"/>
    <w:multiLevelType w:val="multilevel"/>
    <w:tmpl w:val="1324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456D"/>
    <w:multiLevelType w:val="multilevel"/>
    <w:tmpl w:val="46A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10DC0"/>
    <w:multiLevelType w:val="multilevel"/>
    <w:tmpl w:val="7E52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45990"/>
    <w:multiLevelType w:val="multilevel"/>
    <w:tmpl w:val="85F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5C2A9C"/>
    <w:multiLevelType w:val="multilevel"/>
    <w:tmpl w:val="D3B2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91B4E"/>
    <w:multiLevelType w:val="multilevel"/>
    <w:tmpl w:val="572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F27D11"/>
    <w:multiLevelType w:val="multilevel"/>
    <w:tmpl w:val="917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BC6BCB"/>
    <w:multiLevelType w:val="multilevel"/>
    <w:tmpl w:val="1E8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11310C"/>
    <w:multiLevelType w:val="multilevel"/>
    <w:tmpl w:val="9F58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92E7F"/>
    <w:multiLevelType w:val="multilevel"/>
    <w:tmpl w:val="E608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2D3CA5"/>
    <w:multiLevelType w:val="multilevel"/>
    <w:tmpl w:val="A3A0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B42FFF"/>
    <w:multiLevelType w:val="multilevel"/>
    <w:tmpl w:val="0A5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08244C"/>
    <w:multiLevelType w:val="multilevel"/>
    <w:tmpl w:val="6E26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E3BA3"/>
    <w:multiLevelType w:val="multilevel"/>
    <w:tmpl w:val="3C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658689">
    <w:abstractNumId w:val="6"/>
  </w:num>
  <w:num w:numId="2" w16cid:durableId="2030638755">
    <w:abstractNumId w:val="10"/>
  </w:num>
  <w:num w:numId="3" w16cid:durableId="697707156">
    <w:abstractNumId w:val="14"/>
  </w:num>
  <w:num w:numId="4" w16cid:durableId="1474255781">
    <w:abstractNumId w:val="8"/>
  </w:num>
  <w:num w:numId="5" w16cid:durableId="556018815">
    <w:abstractNumId w:val="1"/>
  </w:num>
  <w:num w:numId="6" w16cid:durableId="1167405984">
    <w:abstractNumId w:val="7"/>
  </w:num>
  <w:num w:numId="7" w16cid:durableId="354160315">
    <w:abstractNumId w:val="13"/>
  </w:num>
  <w:num w:numId="8" w16cid:durableId="1269384611">
    <w:abstractNumId w:val="11"/>
  </w:num>
  <w:num w:numId="9" w16cid:durableId="978917663">
    <w:abstractNumId w:val="4"/>
  </w:num>
  <w:num w:numId="10" w16cid:durableId="2030059207">
    <w:abstractNumId w:val="5"/>
  </w:num>
  <w:num w:numId="11" w16cid:durableId="779186853">
    <w:abstractNumId w:val="3"/>
  </w:num>
  <w:num w:numId="12" w16cid:durableId="2095660726">
    <w:abstractNumId w:val="9"/>
  </w:num>
  <w:num w:numId="13" w16cid:durableId="523792701">
    <w:abstractNumId w:val="12"/>
  </w:num>
  <w:num w:numId="14" w16cid:durableId="1037780722">
    <w:abstractNumId w:val="2"/>
  </w:num>
  <w:num w:numId="15" w16cid:durableId="1957716556">
    <w:abstractNumId w:val="15"/>
  </w:num>
  <w:num w:numId="16" w16cid:durableId="93705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20"/>
    <w:rsid w:val="0002482E"/>
    <w:rsid w:val="00050324"/>
    <w:rsid w:val="000747A0"/>
    <w:rsid w:val="000A0150"/>
    <w:rsid w:val="000C6F12"/>
    <w:rsid w:val="000C7454"/>
    <w:rsid w:val="000E63C9"/>
    <w:rsid w:val="00130E9D"/>
    <w:rsid w:val="00141009"/>
    <w:rsid w:val="00150A6D"/>
    <w:rsid w:val="00185B35"/>
    <w:rsid w:val="001F2BC8"/>
    <w:rsid w:val="001F5F6B"/>
    <w:rsid w:val="00215FF4"/>
    <w:rsid w:val="002402BC"/>
    <w:rsid w:val="00243EBC"/>
    <w:rsid w:val="00245672"/>
    <w:rsid w:val="00246A35"/>
    <w:rsid w:val="00284348"/>
    <w:rsid w:val="002F51F5"/>
    <w:rsid w:val="00312137"/>
    <w:rsid w:val="00330359"/>
    <w:rsid w:val="0033762F"/>
    <w:rsid w:val="00360494"/>
    <w:rsid w:val="003635DF"/>
    <w:rsid w:val="00366C7E"/>
    <w:rsid w:val="00370B98"/>
    <w:rsid w:val="00384EA3"/>
    <w:rsid w:val="003A39A1"/>
    <w:rsid w:val="003C2191"/>
    <w:rsid w:val="003C3F85"/>
    <w:rsid w:val="003D3863"/>
    <w:rsid w:val="003E6CA1"/>
    <w:rsid w:val="004110DE"/>
    <w:rsid w:val="0044085A"/>
    <w:rsid w:val="004643B7"/>
    <w:rsid w:val="004B21A5"/>
    <w:rsid w:val="004E5FEE"/>
    <w:rsid w:val="005037F0"/>
    <w:rsid w:val="00516A86"/>
    <w:rsid w:val="005275F6"/>
    <w:rsid w:val="00572102"/>
    <w:rsid w:val="005F1BB0"/>
    <w:rsid w:val="00600BD4"/>
    <w:rsid w:val="00652657"/>
    <w:rsid w:val="00656C4D"/>
    <w:rsid w:val="00683790"/>
    <w:rsid w:val="00693B8B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47E6B"/>
    <w:rsid w:val="00862FE4"/>
    <w:rsid w:val="0086389A"/>
    <w:rsid w:val="0087605E"/>
    <w:rsid w:val="0089271E"/>
    <w:rsid w:val="008941AE"/>
    <w:rsid w:val="008B1FEE"/>
    <w:rsid w:val="00900E5C"/>
    <w:rsid w:val="00903C32"/>
    <w:rsid w:val="00916B16"/>
    <w:rsid w:val="009173B9"/>
    <w:rsid w:val="0093335D"/>
    <w:rsid w:val="0093613E"/>
    <w:rsid w:val="00943026"/>
    <w:rsid w:val="00965A20"/>
    <w:rsid w:val="00966B81"/>
    <w:rsid w:val="00977F79"/>
    <w:rsid w:val="009C7720"/>
    <w:rsid w:val="009D4BFC"/>
    <w:rsid w:val="00A23AFA"/>
    <w:rsid w:val="00A31B3E"/>
    <w:rsid w:val="00A532F3"/>
    <w:rsid w:val="00A7246F"/>
    <w:rsid w:val="00A8489E"/>
    <w:rsid w:val="00AB02A7"/>
    <w:rsid w:val="00AC29F3"/>
    <w:rsid w:val="00B231E5"/>
    <w:rsid w:val="00C02B87"/>
    <w:rsid w:val="00C4086D"/>
    <w:rsid w:val="00C45735"/>
    <w:rsid w:val="00C508B1"/>
    <w:rsid w:val="00CA1896"/>
    <w:rsid w:val="00CB5B28"/>
    <w:rsid w:val="00CF5371"/>
    <w:rsid w:val="00CF6770"/>
    <w:rsid w:val="00D00B1C"/>
    <w:rsid w:val="00D0323A"/>
    <w:rsid w:val="00D0559F"/>
    <w:rsid w:val="00D064B5"/>
    <w:rsid w:val="00D077E9"/>
    <w:rsid w:val="00D07B5D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E4D0C"/>
    <w:rsid w:val="00DF027C"/>
    <w:rsid w:val="00E00A32"/>
    <w:rsid w:val="00E22ACD"/>
    <w:rsid w:val="00E620B0"/>
    <w:rsid w:val="00E81B40"/>
    <w:rsid w:val="00E92391"/>
    <w:rsid w:val="00EC7E5B"/>
    <w:rsid w:val="00EF555B"/>
    <w:rsid w:val="00EF5D9D"/>
    <w:rsid w:val="00F027BB"/>
    <w:rsid w:val="00F11DCF"/>
    <w:rsid w:val="00F162EA"/>
    <w:rsid w:val="00F52D27"/>
    <w:rsid w:val="00F62838"/>
    <w:rsid w:val="00F66EC5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A75DB3"/>
  <w15:docId w15:val="{9770AE84-0EEC-4783-8430-28DF1178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8B"/>
  </w:style>
  <w:style w:type="paragraph" w:styleId="Heading1">
    <w:name w:val="heading 1"/>
    <w:basedOn w:val="Normal"/>
    <w:next w:val="Normal"/>
    <w:link w:val="Heading1Char"/>
    <w:uiPriority w:val="9"/>
    <w:qFormat/>
    <w:rsid w:val="00693B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B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3B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3B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3B8B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693B8B"/>
    <w:rPr>
      <w:rFonts w:asciiTheme="majorHAnsi" w:eastAsiaTheme="majorEastAsia" w:hAnsiTheme="majorHAnsi" w:cstheme="majorBidi"/>
      <w:caps/>
      <w:sz w:val="28"/>
      <w:szCs w:val="28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rsid w:val="00DF027C"/>
    <w:rPr>
      <w:b/>
    </w:rPr>
  </w:style>
  <w:style w:type="paragraph" w:customStyle="1" w:styleId="Textodestacado">
    <w:name w:val="Texto destacado"/>
    <w:basedOn w:val="Normal"/>
    <w:link w:val="Carcterdetextodestacado"/>
    <w:rsid w:val="00DF027C"/>
  </w:style>
  <w:style w:type="character" w:customStyle="1" w:styleId="Carcterdecontenido">
    <w:name w:val="Carácter de contenido"/>
    <w:basedOn w:val="DefaultParagraphFont"/>
    <w:link w:val="Contenido"/>
    <w:rsid w:val="00DF027C"/>
    <w:rPr>
      <w:rFonts w:eastAsiaTheme="minorEastAsia"/>
      <w:color w:val="44546A" w:themeColor="text2"/>
      <w:sz w:val="28"/>
      <w:szCs w:val="22"/>
    </w:rPr>
  </w:style>
  <w:style w:type="character" w:customStyle="1" w:styleId="Carcterdetextodestacado">
    <w:name w:val="Carácter de texto destacado"/>
    <w:basedOn w:val="DefaultParagraphFont"/>
    <w:link w:val="Textodestacado"/>
    <w:rsid w:val="00DF027C"/>
    <w:rPr>
      <w:rFonts w:eastAsiaTheme="minorEastAsia"/>
      <w:b/>
      <w:color w:val="44546A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965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A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B8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93B8B"/>
    <w:rPr>
      <w:b/>
      <w:bCs/>
    </w:rPr>
  </w:style>
  <w:style w:type="character" w:styleId="Emphasis">
    <w:name w:val="Emphasis"/>
    <w:basedOn w:val="DefaultParagraphFont"/>
    <w:uiPriority w:val="20"/>
    <w:qFormat/>
    <w:rsid w:val="00693B8B"/>
    <w:rPr>
      <w:i/>
      <w:iCs/>
    </w:rPr>
  </w:style>
  <w:style w:type="paragraph" w:styleId="NoSpacing">
    <w:name w:val="No Spacing"/>
    <w:uiPriority w:val="1"/>
    <w:qFormat/>
    <w:rsid w:val="00693B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B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93B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93B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93B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3B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3B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93B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B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tudorgaia2bach2016.blogspot.com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tudorgaia2bach2016.blogspot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udorgaia2bach2016.blogspot.com/" TargetMode="External"/><Relationship Id="rId14" Type="http://schemas.openxmlformats.org/officeDocument/2006/relationships/hyperlink" Target="https://creativecommons.org/licenses/by-nc-nd/3.0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l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087A4051804F96B2C49860A9278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4D1B0-EF69-4677-8FF0-B09C09A6DCFE}"/>
      </w:docPartPr>
      <w:docPartBody>
        <w:p w:rsidR="00265D4D" w:rsidRDefault="00000000">
          <w:pPr>
            <w:pStyle w:val="36087A4051804F96B2C49860A92781C1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4E"/>
    <w:rsid w:val="00265D4D"/>
    <w:rsid w:val="006A738F"/>
    <w:rsid w:val="00BC5420"/>
    <w:rsid w:val="00D9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paragraph" w:customStyle="1" w:styleId="36087A4051804F96B2C49860A92781C1">
    <w:name w:val="36087A4051804F96B2C49860A92781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
Gonzalo Hellers (gonzalohellers@gmail.com)
Ciro Salaberry ( cirosalaberry@gmail.com)
Tomas Cagnoli ( tomascagnoli26@gmail.com)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132</TotalTime>
  <Pages>4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</dc:creator>
  <cp:keywords/>
  <cp:lastModifiedBy>Gonzalo</cp:lastModifiedBy>
  <cp:revision>20</cp:revision>
  <cp:lastPrinted>2006-08-01T17:47:00Z</cp:lastPrinted>
  <dcterms:created xsi:type="dcterms:W3CDTF">2024-05-16T01:50:00Z</dcterms:created>
  <dcterms:modified xsi:type="dcterms:W3CDTF">2024-05-18T18:13:00Z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